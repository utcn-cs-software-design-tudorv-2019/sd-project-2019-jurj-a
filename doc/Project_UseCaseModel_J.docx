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047E9" w:rsidR="008C4393" w:rsidRDefault="0056530F" w14:paraId="48186004" wp14:textId="777777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D047E9" w:rsidR="000916B9">
        <w:rPr>
          <w:rFonts w:ascii="Times New Roman" w:hAnsi="Times New Roman"/>
        </w:rPr>
        <w:t>&lt;Project Name&gt;</w:t>
      </w:r>
      <w:r>
        <w:fldChar w:fldCharType="end"/>
      </w:r>
    </w:p>
    <w:p xmlns:wp14="http://schemas.microsoft.com/office/word/2010/wordml" w:rsidRPr="00D047E9" w:rsidR="008C4393" w:rsidRDefault="00FF4087" w14:paraId="4DB4044A" wp14:textId="7777777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Pr="00D047E9" w:rsidR="0004741B">
        <w:rPr>
          <w:rFonts w:ascii="Times New Roman" w:hAnsi="Times New Roman"/>
        </w:rPr>
        <w:t>ase Model</w:t>
      </w:r>
    </w:p>
    <w:p xmlns:wp14="http://schemas.microsoft.com/office/word/2010/wordml" w:rsidRPr="00D047E9" w:rsidR="008C4393" w:rsidRDefault="008C4393" w14:paraId="672A6659" wp14:textId="77777777">
      <w:pPr>
        <w:pStyle w:val="Title"/>
        <w:jc w:val="right"/>
        <w:rPr>
          <w:rFonts w:ascii="Times New Roman" w:hAnsi="Times New Roman"/>
        </w:rPr>
      </w:pPr>
    </w:p>
    <w:p xmlns:wp14="http://schemas.microsoft.com/office/word/2010/wordml" w:rsidRPr="00D047E9" w:rsidR="008C4393" w:rsidRDefault="00570E86" w14:paraId="40C13AE3" wp14:textId="77777777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xmlns:wp14="http://schemas.microsoft.com/office/word/2010/wordml" w:rsidRPr="00D047E9" w:rsidR="008C4393" w:rsidRDefault="008C4393" w14:paraId="0A37501D" wp14:textId="77777777"/>
    <w:p xmlns:wp14="http://schemas.microsoft.com/office/word/2010/wordml" w:rsidRPr="00D047E9" w:rsidR="008C4393" w:rsidP="00D047E9" w:rsidRDefault="00570E86" w14:paraId="29D6B04F" wp14:textId="77777777">
      <w:pPr>
        <w:pStyle w:val="InfoBlue"/>
      </w:pPr>
      <w:r w:rsidRPr="00D047E9">
        <w:t xml:space="preserve"> </w:t>
      </w:r>
    </w:p>
    <w:p xmlns:wp14="http://schemas.microsoft.com/office/word/2010/wordml" w:rsidRPr="00D047E9" w:rsidR="008C4393" w:rsidRDefault="008C4393" w14:paraId="5DAB6C7B" wp14:textId="77777777"/>
    <w:p xmlns:wp14="http://schemas.microsoft.com/office/word/2010/wordml" w:rsidRPr="00D047E9" w:rsidR="008C4393" w:rsidRDefault="008C4393" w14:paraId="02EB378F" wp14:textId="77777777">
      <w:pPr>
        <w:pStyle w:val="BodyText"/>
      </w:pPr>
    </w:p>
    <w:p xmlns:wp14="http://schemas.microsoft.com/office/word/2010/wordml" w:rsidRPr="00D047E9" w:rsidR="008C4393" w:rsidRDefault="008C4393" w14:paraId="6A05A809" wp14:textId="77777777">
      <w:pPr>
        <w:pStyle w:val="BodyText"/>
      </w:pPr>
    </w:p>
    <w:p xmlns:wp14="http://schemas.microsoft.com/office/word/2010/wordml" w:rsidRPr="00D047E9" w:rsidR="008C4393" w:rsidRDefault="008C4393" w14:paraId="5A39BBE3" wp14:textId="77777777">
      <w:pPr>
        <w:sectPr w:rsidRPr="00D047E9" w:rsidR="008C4393">
          <w:headerReference w:type="default" r:id="rId7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D047E9" w:rsidR="008C4393" w:rsidRDefault="00570E86" w14:paraId="4B08E8BD" wp14:textId="77777777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D047E9" w:rsidR="008C4393" w14:paraId="515F3EAA" wp14:textId="77777777">
        <w:tc>
          <w:tcPr>
            <w:tcW w:w="2304" w:type="dxa"/>
          </w:tcPr>
          <w:p w:rsidRPr="00D047E9" w:rsidR="008C4393" w:rsidRDefault="00570E86" w14:paraId="491072FA" wp14:textId="77777777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Pr="00D047E9" w:rsidR="008C4393" w:rsidRDefault="00570E86" w14:paraId="6B814A1E" wp14:textId="77777777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Pr="00D047E9" w:rsidR="008C4393" w:rsidRDefault="00570E86" w14:paraId="31FF54C8" wp14:textId="77777777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Pr="00D047E9" w:rsidR="008C4393" w:rsidRDefault="00570E86" w14:paraId="1C7DF0E4" wp14:textId="77777777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xmlns:wp14="http://schemas.microsoft.com/office/word/2010/wordml" w:rsidRPr="00D047E9" w:rsidR="008C4393" w14:paraId="6C252DE8" wp14:textId="77777777">
        <w:tc>
          <w:tcPr>
            <w:tcW w:w="2304" w:type="dxa"/>
          </w:tcPr>
          <w:p w:rsidRPr="00D047E9" w:rsidR="008C4393" w:rsidRDefault="00570E86" w14:paraId="69CB272E" wp14:textId="77777777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</w:t>
            </w:r>
            <w:proofErr w:type="spellStart"/>
            <w:r w:rsidRPr="00D047E9">
              <w:t>mmm</w:t>
            </w:r>
            <w:proofErr w:type="spellEnd"/>
            <w:r w:rsidRPr="00D047E9">
              <w:t>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Pr="00D047E9" w:rsidR="008C4393" w:rsidRDefault="00570E86" w14:paraId="48C30AFF" wp14:textId="77777777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Pr="00D047E9" w:rsidR="008C4393" w:rsidRDefault="00570E86" w14:paraId="18A20BDF" wp14:textId="77777777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Pr="00D047E9" w:rsidR="008C4393" w:rsidRDefault="00570E86" w14:paraId="4A427750" wp14:textId="77777777">
            <w:pPr>
              <w:pStyle w:val="Tabletext"/>
            </w:pPr>
            <w:r w:rsidRPr="00D047E9">
              <w:t>&lt;name&gt;</w:t>
            </w:r>
          </w:p>
        </w:tc>
      </w:tr>
      <w:tr xmlns:wp14="http://schemas.microsoft.com/office/word/2010/wordml" w:rsidRPr="00D047E9" w:rsidR="008C4393" w14:paraId="41C8F396" wp14:textId="77777777">
        <w:tc>
          <w:tcPr>
            <w:tcW w:w="2304" w:type="dxa"/>
          </w:tcPr>
          <w:p w:rsidRPr="00D047E9" w:rsidR="008C4393" w:rsidRDefault="008C4393" w14:paraId="72A3D3EC" wp14:textId="77777777">
            <w:pPr>
              <w:pStyle w:val="Tabletext"/>
            </w:pPr>
          </w:p>
        </w:tc>
        <w:tc>
          <w:tcPr>
            <w:tcW w:w="1152" w:type="dxa"/>
          </w:tcPr>
          <w:p w:rsidRPr="00D047E9" w:rsidR="008C4393" w:rsidRDefault="008C4393" w14:paraId="0D0B940D" wp14:textId="77777777">
            <w:pPr>
              <w:pStyle w:val="Tabletext"/>
            </w:pPr>
          </w:p>
        </w:tc>
        <w:tc>
          <w:tcPr>
            <w:tcW w:w="3744" w:type="dxa"/>
          </w:tcPr>
          <w:p w:rsidRPr="00D047E9" w:rsidR="008C4393" w:rsidRDefault="008C4393" w14:paraId="0E27B00A" wp14:textId="77777777">
            <w:pPr>
              <w:pStyle w:val="Tabletext"/>
            </w:pPr>
          </w:p>
        </w:tc>
        <w:tc>
          <w:tcPr>
            <w:tcW w:w="2304" w:type="dxa"/>
          </w:tcPr>
          <w:p w:rsidRPr="00D047E9" w:rsidR="008C4393" w:rsidRDefault="008C4393" w14:paraId="60061E4C" wp14:textId="77777777">
            <w:pPr>
              <w:pStyle w:val="Tabletext"/>
            </w:pPr>
          </w:p>
        </w:tc>
      </w:tr>
      <w:tr xmlns:wp14="http://schemas.microsoft.com/office/word/2010/wordml" w:rsidRPr="00D047E9" w:rsidR="008C4393" w14:paraId="44EAFD9C" wp14:textId="77777777">
        <w:tc>
          <w:tcPr>
            <w:tcW w:w="2304" w:type="dxa"/>
          </w:tcPr>
          <w:p w:rsidRPr="00D047E9" w:rsidR="008C4393" w:rsidRDefault="008C4393" w14:paraId="4B94D5A5" wp14:textId="77777777">
            <w:pPr>
              <w:pStyle w:val="Tabletext"/>
            </w:pPr>
          </w:p>
        </w:tc>
        <w:tc>
          <w:tcPr>
            <w:tcW w:w="1152" w:type="dxa"/>
          </w:tcPr>
          <w:p w:rsidRPr="00D047E9" w:rsidR="008C4393" w:rsidRDefault="008C4393" w14:paraId="3DEEC669" wp14:textId="77777777">
            <w:pPr>
              <w:pStyle w:val="Tabletext"/>
            </w:pPr>
          </w:p>
        </w:tc>
        <w:tc>
          <w:tcPr>
            <w:tcW w:w="3744" w:type="dxa"/>
          </w:tcPr>
          <w:p w:rsidRPr="00D047E9" w:rsidR="008C4393" w:rsidRDefault="008C4393" w14:paraId="3656B9AB" wp14:textId="77777777">
            <w:pPr>
              <w:pStyle w:val="Tabletext"/>
            </w:pPr>
          </w:p>
        </w:tc>
        <w:tc>
          <w:tcPr>
            <w:tcW w:w="2304" w:type="dxa"/>
          </w:tcPr>
          <w:p w:rsidRPr="00D047E9" w:rsidR="008C4393" w:rsidRDefault="008C4393" w14:paraId="45FB0818" wp14:textId="77777777">
            <w:pPr>
              <w:pStyle w:val="Tabletext"/>
            </w:pPr>
          </w:p>
        </w:tc>
      </w:tr>
      <w:tr xmlns:wp14="http://schemas.microsoft.com/office/word/2010/wordml" w:rsidRPr="00D047E9" w:rsidR="008C4393" w14:paraId="049F31CB" wp14:textId="77777777">
        <w:tc>
          <w:tcPr>
            <w:tcW w:w="2304" w:type="dxa"/>
          </w:tcPr>
          <w:p w:rsidRPr="00D047E9" w:rsidR="008C4393" w:rsidRDefault="008C4393" w14:paraId="53128261" wp14:textId="77777777">
            <w:pPr>
              <w:pStyle w:val="Tabletext"/>
            </w:pPr>
          </w:p>
        </w:tc>
        <w:tc>
          <w:tcPr>
            <w:tcW w:w="1152" w:type="dxa"/>
          </w:tcPr>
          <w:p w:rsidRPr="00D047E9" w:rsidR="008C4393" w:rsidRDefault="008C4393" w14:paraId="62486C05" wp14:textId="77777777">
            <w:pPr>
              <w:pStyle w:val="Tabletext"/>
            </w:pPr>
          </w:p>
        </w:tc>
        <w:tc>
          <w:tcPr>
            <w:tcW w:w="3744" w:type="dxa"/>
          </w:tcPr>
          <w:p w:rsidRPr="00D047E9" w:rsidR="008C4393" w:rsidRDefault="008C4393" w14:paraId="4101652C" wp14:textId="77777777">
            <w:pPr>
              <w:pStyle w:val="Tabletext"/>
            </w:pPr>
          </w:p>
        </w:tc>
        <w:tc>
          <w:tcPr>
            <w:tcW w:w="2304" w:type="dxa"/>
          </w:tcPr>
          <w:p w:rsidRPr="00D047E9" w:rsidR="008C4393" w:rsidRDefault="008C4393" w14:paraId="4B99056E" wp14:textId="77777777">
            <w:pPr>
              <w:pStyle w:val="Tabletext"/>
            </w:pPr>
          </w:p>
        </w:tc>
      </w:tr>
    </w:tbl>
    <w:p xmlns:wp14="http://schemas.microsoft.com/office/word/2010/wordml" w:rsidRPr="00D047E9" w:rsidR="008C4393" w:rsidRDefault="008C4393" w14:paraId="1299C43A" wp14:textId="77777777"/>
    <w:p xmlns:wp14="http://schemas.microsoft.com/office/word/2010/wordml" w:rsidRPr="00D047E9" w:rsidR="008C4393" w:rsidRDefault="00570E86" w14:paraId="22E0FC93" wp14:textId="77777777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xmlns:wp14="http://schemas.microsoft.com/office/word/2010/wordml" w:rsidRPr="00D047E9" w:rsidR="00D047E9" w:rsidRDefault="0056530F" w14:paraId="496B59A7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56530F">
        <w:fldChar w:fldCharType="begin"/>
      </w:r>
      <w:r w:rsidRPr="00D047E9" w:rsidR="00570E86">
        <w:instrText xml:space="preserve"> TOC \o "1-3" </w:instrText>
      </w:r>
      <w:r w:rsidRPr="0056530F">
        <w:fldChar w:fldCharType="separate"/>
      </w:r>
      <w:r w:rsidRPr="00D047E9" w:rsidR="00D047E9">
        <w:rPr>
          <w:noProof/>
        </w:rPr>
        <w:t>1.</w:t>
      </w:r>
      <w:r w:rsidRPr="00D047E9" w:rsidR="00D047E9">
        <w:rPr>
          <w:rFonts w:eastAsiaTheme="minorEastAsia"/>
          <w:noProof/>
          <w:sz w:val="22"/>
          <w:szCs w:val="22"/>
        </w:rPr>
        <w:tab/>
      </w:r>
      <w:r w:rsidRPr="00D047E9" w:rsidR="00D047E9">
        <w:rPr>
          <w:noProof/>
        </w:rPr>
        <w:t>Use-Cases Identification</w:t>
      </w:r>
      <w:r w:rsidRPr="00D047E9" w:rsidR="00D047E9">
        <w:rPr>
          <w:noProof/>
        </w:rPr>
        <w:tab/>
      </w:r>
      <w:r w:rsidRPr="00D047E9">
        <w:rPr>
          <w:noProof/>
        </w:rPr>
        <w:fldChar w:fldCharType="begin"/>
      </w:r>
      <w:r w:rsidRPr="00D047E9" w:rsid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Pr="00D047E9" w:rsidR="00D047E9">
        <w:rPr>
          <w:noProof/>
        </w:rPr>
        <w:t>4</w:t>
      </w:r>
      <w:r w:rsidRPr="00D047E9">
        <w:rPr>
          <w:noProof/>
        </w:rPr>
        <w:fldChar w:fldCharType="end"/>
      </w:r>
    </w:p>
    <w:p xmlns:wp14="http://schemas.microsoft.com/office/word/2010/wordml" w:rsidRPr="00D047E9" w:rsidR="00D047E9" w:rsidRDefault="00D047E9" w14:paraId="72A7ADC0" wp14:textId="77777777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Pr="00D047E9" w:rsidR="0056530F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Pr="00D047E9" w:rsidR="0056530F">
        <w:rPr>
          <w:noProof/>
        </w:rPr>
      </w:r>
      <w:r w:rsidRPr="00D047E9" w:rsidR="0056530F">
        <w:rPr>
          <w:noProof/>
        </w:rPr>
        <w:fldChar w:fldCharType="separate"/>
      </w:r>
      <w:r w:rsidRPr="00D047E9">
        <w:rPr>
          <w:noProof/>
        </w:rPr>
        <w:t>4</w:t>
      </w:r>
      <w:r w:rsidRPr="00D047E9" w:rsidR="0056530F">
        <w:rPr>
          <w:noProof/>
        </w:rPr>
        <w:fldChar w:fldCharType="end"/>
      </w:r>
    </w:p>
    <w:p xmlns:wp14="http://schemas.microsoft.com/office/word/2010/wordml" w:rsidRPr="00D047E9" w:rsidR="008C4393" w:rsidRDefault="0056530F" w14:paraId="5EACCA15" wp14:textId="77777777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Pr="00D047E9" w:rsidR="00570E86">
        <w:rPr>
          <w:rFonts w:ascii="Times New Roman" w:hAnsi="Times New Roman"/>
        </w:rPr>
        <w:br w:type="page"/>
      </w:r>
      <w:fldSimple w:instr="title  \* Mergeformat ">
        <w:r w:rsidRPr="00D047E9" w:rsidR="000916B9">
          <w:rPr>
            <w:rFonts w:ascii="Times New Roman" w:hAnsi="Times New Roman"/>
          </w:rPr>
          <w:t xml:space="preserve">Use-Case </w:t>
        </w:r>
        <w:r w:rsidRPr="00D047E9" w:rsidR="0004741B">
          <w:rPr>
            <w:rFonts w:ascii="Times New Roman" w:hAnsi="Times New Roman"/>
          </w:rPr>
          <w:t>Model</w:t>
        </w:r>
      </w:fldSimple>
      <w:bookmarkStart w:name="_Toc423410237" w:id="0"/>
      <w:bookmarkStart w:name="_Toc425054503" w:id="1"/>
      <w:r w:rsidRPr="00D047E9" w:rsidR="00570E86">
        <w:rPr>
          <w:rFonts w:ascii="Times New Roman" w:hAnsi="Times New Roman"/>
        </w:rPr>
        <w:t xml:space="preserve"> </w:t>
      </w:r>
      <w:bookmarkEnd w:id="0"/>
      <w:bookmarkEnd w:id="1"/>
    </w:p>
    <w:p xmlns:wp14="http://schemas.microsoft.com/office/word/2010/wordml" w:rsidRPr="00D047E9" w:rsidR="008C4393" w:rsidP="00D047E9" w:rsidRDefault="008C4393" w14:paraId="4DDBEF00" wp14:textId="77777777">
      <w:pPr>
        <w:pStyle w:val="InfoBlue"/>
      </w:pPr>
    </w:p>
    <w:p xmlns:wp14="http://schemas.microsoft.com/office/word/2010/wordml" w:rsidRPr="00D047E9" w:rsidR="008C4393" w:rsidRDefault="0004741B" w14:paraId="741EF302" wp14:textId="77777777">
      <w:pPr>
        <w:pStyle w:val="Heading1"/>
        <w:rPr>
          <w:rFonts w:ascii="Times New Roman" w:hAnsi="Times New Roman"/>
        </w:rPr>
      </w:pPr>
      <w:bookmarkStart w:name="_Toc254773290" w:id="2"/>
      <w:bookmarkStart w:name="_Toc423410239" w:id="3"/>
      <w:bookmarkStart w:name="_Toc425054505" w:id="4"/>
      <w:r w:rsidRPr="0A3259A2" w:rsidR="0A3259A2">
        <w:rPr>
          <w:rFonts w:ascii="Times New Roman" w:hAnsi="Times New Roman"/>
        </w:rPr>
        <w:t>Use-Cases Identification</w:t>
      </w:r>
      <w:bookmarkEnd w:id="2"/>
    </w:p>
    <w:p w:rsidR="0A3259A2" w:rsidP="0A3259A2" w:rsidRDefault="0A3259A2" w14:paraId="7CA595B7" w14:textId="6CB89121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Use case: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User logging</w:t>
      </w:r>
    </w:p>
    <w:p w:rsidR="0A3259A2" w:rsidP="0A3259A2" w:rsidRDefault="0A3259A2" w14:paraId="73A4E898" w14:textId="6B2E955F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Level: 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User-goal level </w:t>
      </w:r>
    </w:p>
    <w:p w:rsidR="0A3259A2" w:rsidP="0A3259A2" w:rsidRDefault="0A3259A2" w14:paraId="6A9E59A1" w14:textId="1EEE39D7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Primary actor: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User</w:t>
      </w:r>
    </w:p>
    <w:p w:rsidR="0A3259A2" w:rsidP="0A3259A2" w:rsidRDefault="0A3259A2" w14:paraId="2B3DE5AA" w14:textId="3BDE8889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Main success scenario:</w:t>
      </w:r>
    </w:p>
    <w:p w:rsidR="0A3259A2" w:rsidP="0A3259A2" w:rsidRDefault="0A3259A2" w14:paraId="0839DA70" w14:textId="79ECC5A1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0A3259A2" w:rsidR="0A3259A2">
        <w:rPr>
          <w:noProof w:val="0"/>
          <w:lang w:val="en-US"/>
        </w:rPr>
        <w:t>User logs-in / signs-up with his correct data (username, password, phone number, card data);</w:t>
      </w:r>
    </w:p>
    <w:p w:rsidR="0A3259A2" w:rsidP="0A3259A2" w:rsidRDefault="0A3259A2" w14:paraId="63995600" w14:textId="47AC8944">
      <w:pPr>
        <w:pStyle w:val="ListParagraph"/>
        <w:numPr>
          <w:ilvl w:val="0"/>
          <w:numId w:val="23"/>
        </w:numPr>
        <w:spacing w:line="240" w:lineRule="atLeast"/>
        <w:rPr>
          <w:noProof w:val="0"/>
          <w:sz w:val="22"/>
          <w:szCs w:val="22"/>
          <w:lang w:val="en-US"/>
        </w:rPr>
      </w:pP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 checks his account;</w:t>
      </w:r>
    </w:p>
    <w:p w:rsidR="0A3259A2" w:rsidP="0A3259A2" w:rsidRDefault="0A3259A2" w14:paraId="7E8A1AC6" w14:textId="60E48F7A">
      <w:pPr>
        <w:pStyle w:val="ListParagraph"/>
        <w:numPr>
          <w:ilvl w:val="0"/>
          <w:numId w:val="23"/>
        </w:numPr>
        <w:spacing w:line="240" w:lineRule="atLeast"/>
        <w:rPr>
          <w:noProof w:val="0"/>
          <w:sz w:val="22"/>
          <w:szCs w:val="22"/>
          <w:lang w:val="en-US"/>
        </w:rPr>
      </w:pP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All data added or modified is check by the program, if it is correct, the new data is saved and displayed to the user;</w:t>
      </w:r>
    </w:p>
    <w:p w:rsidR="0A3259A2" w:rsidP="0A3259A2" w:rsidRDefault="0A3259A2" w14:paraId="141E19F2" w14:textId="328F545A">
      <w:pPr>
        <w:pStyle w:val="ListParagraph"/>
        <w:numPr>
          <w:ilvl w:val="0"/>
          <w:numId w:val="23"/>
        </w:numPr>
        <w:spacing w:line="240" w:lineRule="atLeast"/>
        <w:rPr>
          <w:noProof w:val="0"/>
          <w:sz w:val="22"/>
          <w:szCs w:val="22"/>
          <w:lang w:val="en-US"/>
        </w:rPr>
      </w:pP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User closes the application.</w:t>
      </w:r>
    </w:p>
    <w:p w:rsidR="0A3259A2" w:rsidP="0A3259A2" w:rsidRDefault="0A3259A2" w14:paraId="35565F7C" w14:textId="651BEB85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0A3259A2" w:rsidP="0A3259A2" w:rsidRDefault="0A3259A2" w14:paraId="3DF44037" w14:textId="6D66FC55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Extensions: </w:t>
      </w:r>
    </w:p>
    <w:p w:rsidR="0A3259A2" w:rsidP="0A3259A2" w:rsidRDefault="0A3259A2" w14:paraId="1F3D1DE9" w14:textId="2D14A948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0A3259A2" w:rsidR="0A3259A2">
        <w:rPr>
          <w:noProof w:val="0"/>
          <w:lang w:val="en-US"/>
        </w:rPr>
        <w:t>A client does the log-in procedure, with his correct data, in this case se can enter the application, otherwise he will receive an invalid error message;</w:t>
      </w:r>
    </w:p>
    <w:p w:rsidR="0A3259A2" w:rsidP="0A3259A2" w:rsidRDefault="0A3259A2" w14:paraId="21C286E6" w14:textId="1DB43DC9">
      <w:pPr>
        <w:pStyle w:val="Normal"/>
        <w:rPr>
          <w:noProof w:val="0"/>
          <w:lang w:val="en-US"/>
        </w:rPr>
      </w:pPr>
    </w:p>
    <w:p w:rsidR="0A3259A2" w:rsidP="0A3259A2" w:rsidRDefault="0A3259A2" w14:paraId="1A2F78E7" w14:textId="2F7B206D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Use case: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User Transfer</w:t>
      </w:r>
    </w:p>
    <w:p w:rsidR="0A3259A2" w:rsidP="0A3259A2" w:rsidRDefault="0A3259A2" w14:paraId="19F0D5E0" w14:textId="4072201C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Level: 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User-goal level </w:t>
      </w:r>
    </w:p>
    <w:p w:rsidR="0A3259A2" w:rsidP="0A3259A2" w:rsidRDefault="0A3259A2" w14:paraId="1DD91BEC" w14:textId="5C112245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Primary actor: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User</w:t>
      </w:r>
    </w:p>
    <w:p w:rsidR="0A3259A2" w:rsidP="0A3259A2" w:rsidRDefault="0A3259A2" w14:paraId="0E1B26F1" w14:textId="1E54B68E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Main success scenario:</w:t>
      </w:r>
    </w:p>
    <w:p w:rsidR="0A3259A2" w:rsidP="0A3259A2" w:rsidRDefault="0A3259A2" w14:paraId="266923F2" w14:textId="28EBF23E">
      <w:pPr>
        <w:pStyle w:val="ListParagraph"/>
        <w:numPr>
          <w:ilvl w:val="0"/>
          <w:numId w:val="26"/>
        </w:numPr>
        <w:rPr>
          <w:noProof w:val="0"/>
          <w:lang w:val="en-US"/>
        </w:rPr>
      </w:pPr>
      <w:r w:rsidRPr="0A3259A2" w:rsidR="0A3259A2">
        <w:rPr>
          <w:noProof w:val="0"/>
          <w:lang w:val="en-US"/>
        </w:rPr>
        <w:t>User logs-in / signs-up with his correct data (username, password, phone number, card data);</w:t>
      </w:r>
    </w:p>
    <w:p w:rsidR="0A3259A2" w:rsidP="0A3259A2" w:rsidRDefault="0A3259A2" w14:paraId="19EF64C3" w14:textId="70E098CE">
      <w:pPr>
        <w:pStyle w:val="ListParagraph"/>
        <w:numPr>
          <w:ilvl w:val="0"/>
          <w:numId w:val="26"/>
        </w:numPr>
        <w:spacing w:line="240" w:lineRule="atLeast"/>
        <w:rPr>
          <w:noProof w:val="0"/>
          <w:sz w:val="22"/>
          <w:szCs w:val="22"/>
          <w:lang w:val="en-US"/>
        </w:rPr>
      </w:pP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 checks other user accounts available in the application;</w:t>
      </w:r>
    </w:p>
    <w:p w:rsidR="0A3259A2" w:rsidP="0A3259A2" w:rsidRDefault="0A3259A2" w14:paraId="4E94D30F" w14:textId="705F38B3">
      <w:pPr>
        <w:pStyle w:val="ListParagraph"/>
        <w:numPr>
          <w:ilvl w:val="0"/>
          <w:numId w:val="26"/>
        </w:numPr>
        <w:spacing w:line="240" w:lineRule="atLeast"/>
        <w:rPr>
          <w:noProof w:val="0"/>
          <w:sz w:val="22"/>
          <w:szCs w:val="22"/>
          <w:lang w:val="en-US"/>
        </w:rPr>
      </w:pP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 chose the user account he </w:t>
      </w: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wants</w:t>
      </w:r>
      <w:r w:rsidRPr="0A3259A2" w:rsidR="0A3259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transfer money to, then transfer the money.</w:t>
      </w:r>
    </w:p>
    <w:p w:rsidR="0A3259A2" w:rsidP="0A3259A2" w:rsidRDefault="0A3259A2" w14:paraId="46AA0931" w14:textId="4B2C6DE7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</w:p>
    <w:p w:rsidR="0A3259A2" w:rsidP="0A3259A2" w:rsidRDefault="0A3259A2" w14:paraId="43623859" w14:textId="5AF0EB9F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Extensions: </w:t>
      </w:r>
    </w:p>
    <w:p w:rsidR="0A3259A2" w:rsidP="0A3259A2" w:rsidRDefault="0A3259A2" w14:paraId="61A6CC90" w14:textId="353CA255">
      <w:pPr>
        <w:pStyle w:val="ListParagraph"/>
        <w:numPr>
          <w:ilvl w:val="0"/>
          <w:numId w:val="28"/>
        </w:numPr>
        <w:rPr>
          <w:noProof w:val="0"/>
          <w:lang w:val="en-US"/>
        </w:rPr>
      </w:pPr>
      <w:r w:rsidRPr="0A3259A2" w:rsidR="0A3259A2">
        <w:rPr>
          <w:noProof w:val="0"/>
          <w:lang w:val="en-US"/>
        </w:rPr>
        <w:t>The user account might not have the amount of money he wants to transfer.</w:t>
      </w:r>
    </w:p>
    <w:p w:rsidR="0A3259A2" w:rsidP="0A3259A2" w:rsidRDefault="0A3259A2" w14:paraId="594A357B" w14:textId="4236D66D">
      <w:pPr>
        <w:pStyle w:val="Normal"/>
        <w:ind w:left="0"/>
        <w:rPr>
          <w:noProof w:val="0"/>
          <w:lang w:val="en-US"/>
        </w:rPr>
      </w:pPr>
    </w:p>
    <w:p w:rsidR="0A3259A2" w:rsidP="0A3259A2" w:rsidRDefault="0A3259A2" w14:paraId="2CC2B8BA" w14:textId="5A31E70C">
      <w:pPr>
        <w:pStyle w:val="Normal"/>
        <w:ind w:left="0"/>
        <w:rPr>
          <w:noProof w:val="0"/>
          <w:lang w:val="en-US"/>
        </w:rPr>
      </w:pPr>
    </w:p>
    <w:p w:rsidR="0A3259A2" w:rsidP="0A3259A2" w:rsidRDefault="0A3259A2" w14:paraId="5E4FE3AD" w14:textId="02056E33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Use case: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User Check Balance</w:t>
      </w:r>
    </w:p>
    <w:p w:rsidR="0A3259A2" w:rsidP="0A3259A2" w:rsidRDefault="0A3259A2" w14:paraId="1D35C36B" w14:textId="171A6066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Level: 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 xml:space="preserve">User-goal level </w:t>
      </w:r>
    </w:p>
    <w:p w:rsidR="0A3259A2" w:rsidP="0A3259A2" w:rsidRDefault="0A3259A2" w14:paraId="52BC26FB" w14:textId="35EF03E5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Primary actor: </w:t>
      </w:r>
      <w:r w:rsidRPr="0A3259A2" w:rsidR="0A3259A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en-US"/>
        </w:rPr>
        <w:t>User</w:t>
      </w:r>
    </w:p>
    <w:p w:rsidR="0A3259A2" w:rsidP="0A3259A2" w:rsidRDefault="0A3259A2" w14:paraId="723181BB" w14:textId="22CBBE73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Main success scenario:</w:t>
      </w:r>
    </w:p>
    <w:p w:rsidR="0A3259A2" w:rsidP="0A3259A2" w:rsidRDefault="0A3259A2" w14:paraId="0E3FD309" w14:textId="5DF18094">
      <w:pPr>
        <w:pStyle w:val="ListParagraph"/>
        <w:numPr>
          <w:ilvl w:val="0"/>
          <w:numId w:val="29"/>
        </w:numPr>
        <w:spacing w:line="240" w:lineRule="auto"/>
        <w:jc w:val="both"/>
        <w:rPr>
          <w:b w:val="0"/>
          <w:bCs w:val="0"/>
          <w:noProof w:val="0"/>
          <w:sz w:val="20"/>
          <w:szCs w:val="20"/>
          <w:lang w:val="en-US"/>
        </w:rPr>
      </w:pPr>
      <w:r w:rsidRPr="0A3259A2" w:rsidR="0A3259A2">
        <w:rPr>
          <w:noProof w:val="0"/>
          <w:lang w:val="en-US"/>
        </w:rPr>
        <w:t>User logs-in / signs-up with his correct data (username, password, phone number, card data);</w:t>
      </w:r>
    </w:p>
    <w:p w:rsidR="0A3259A2" w:rsidP="0A3259A2" w:rsidRDefault="0A3259A2" w14:paraId="4BC343D5" w14:textId="5341AF43">
      <w:pPr>
        <w:pStyle w:val="ListParagraph"/>
        <w:numPr>
          <w:ilvl w:val="0"/>
          <w:numId w:val="29"/>
        </w:numPr>
        <w:spacing w:line="240" w:lineRule="auto"/>
        <w:jc w:val="both"/>
        <w:rPr>
          <w:b w:val="0"/>
          <w:bCs w:val="0"/>
          <w:noProof w:val="0"/>
          <w:sz w:val="20"/>
          <w:szCs w:val="20"/>
          <w:lang w:val="en-US"/>
        </w:rPr>
      </w:pPr>
      <w:r w:rsidRPr="0A3259A2" w:rsidR="0A3259A2">
        <w:rPr>
          <w:noProof w:val="0"/>
          <w:lang w:val="en-US"/>
        </w:rPr>
        <w:t>He makes a request for user account balance.</w:t>
      </w:r>
    </w:p>
    <w:p w:rsidR="0A3259A2" w:rsidP="0A3259A2" w:rsidRDefault="0A3259A2" w14:paraId="2CD6EB2E" w14:textId="44842DC2">
      <w:pPr>
        <w:pStyle w:val="ListParagraph"/>
        <w:numPr>
          <w:ilvl w:val="0"/>
          <w:numId w:val="29"/>
        </w:numPr>
        <w:spacing w:line="240" w:lineRule="auto"/>
        <w:jc w:val="both"/>
        <w:rPr>
          <w:b w:val="0"/>
          <w:bCs w:val="0"/>
          <w:noProof w:val="0"/>
          <w:sz w:val="20"/>
          <w:szCs w:val="20"/>
          <w:lang w:val="en-US"/>
        </w:rPr>
      </w:pPr>
      <w:r w:rsidRPr="0A3259A2" w:rsidR="0A3259A2">
        <w:rPr>
          <w:noProof w:val="0"/>
          <w:lang w:val="en-US"/>
        </w:rPr>
        <w:t>He views the balance of the account.</w:t>
      </w:r>
    </w:p>
    <w:p w:rsidR="0A3259A2" w:rsidP="0A3259A2" w:rsidRDefault="0A3259A2" w14:paraId="09A6C66A" w14:textId="0323468E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0A3259A2" w:rsidR="0A3259A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Extensions: </w:t>
      </w:r>
    </w:p>
    <w:p w:rsidR="0A3259A2" w:rsidP="0A3259A2" w:rsidRDefault="0A3259A2" w14:paraId="6D0406EA" w14:textId="29FB2890">
      <w:pPr>
        <w:pStyle w:val="ListParagraph"/>
        <w:numPr>
          <w:ilvl w:val="0"/>
          <w:numId w:val="31"/>
        </w:numPr>
        <w:rPr/>
      </w:pPr>
      <w:r w:rsidRPr="0A3259A2" w:rsidR="0A3259A2">
        <w:rPr>
          <w:noProof w:val="0"/>
          <w:lang w:val="en-US"/>
        </w:rPr>
        <w:t xml:space="preserve">The user can put some wrong detail and he will receive an </w:t>
      </w:r>
      <w:proofErr w:type="spellStart"/>
      <w:r w:rsidRPr="0A3259A2" w:rsidR="0A3259A2">
        <w:rPr>
          <w:noProof w:val="0"/>
          <w:lang w:val="en-US"/>
        </w:rPr>
        <w:t>eeror</w:t>
      </w:r>
      <w:proofErr w:type="spellEnd"/>
      <w:r w:rsidRPr="0A3259A2" w:rsidR="0A3259A2">
        <w:rPr>
          <w:noProof w:val="0"/>
          <w:lang w:val="en-US"/>
        </w:rPr>
        <w:t xml:space="preserve"> </w:t>
      </w:r>
      <w:proofErr w:type="spellStart"/>
      <w:r w:rsidRPr="0A3259A2" w:rsidR="0A3259A2">
        <w:rPr>
          <w:noProof w:val="0"/>
          <w:lang w:val="en-US"/>
        </w:rPr>
        <w:t>messsage</w:t>
      </w:r>
      <w:proofErr w:type="spellEnd"/>
      <w:r w:rsidRPr="0A3259A2" w:rsidR="0A3259A2">
        <w:rPr>
          <w:noProof w:val="0"/>
          <w:lang w:val="en-US"/>
        </w:rPr>
        <w:t>.</w:t>
      </w:r>
    </w:p>
    <w:p w:rsidR="0A3259A2" w:rsidP="0A3259A2" w:rsidRDefault="0A3259A2" w14:paraId="25BD8752" w14:textId="2D6A621E">
      <w:pPr>
        <w:pStyle w:val="Normal"/>
        <w:rPr>
          <w:noProof w:val="0"/>
          <w:lang w:val="en-US"/>
        </w:rPr>
      </w:pPr>
    </w:p>
    <w:p w:rsidR="0A3259A2" w:rsidP="0A3259A2" w:rsidRDefault="0A3259A2" w14:paraId="61B4B65D" w14:textId="468A1D50">
      <w:pPr>
        <w:pStyle w:val="BodyText"/>
      </w:pPr>
    </w:p>
    <w:bookmarkEnd w:id="3"/>
    <w:bookmarkEnd w:id="4"/>
    <w:p w:rsidR="0A3259A2" w:rsidP="0A3259A2" w:rsidRDefault="0A3259A2" w14:paraId="77360818" w14:textId="60E938D1">
      <w:pPr>
        <w:pStyle w:val="Heading1"/>
        <w:rPr>
          <w:rFonts w:ascii="Times New Roman" w:hAnsi="Times New Roman"/>
        </w:rPr>
      </w:pPr>
      <w:r w:rsidRPr="0A3259A2" w:rsidR="0A3259A2">
        <w:rPr>
          <w:rFonts w:ascii="Times New Roman" w:hAnsi="Times New Roman"/>
        </w:rPr>
        <w:t>UML Use-Case Diagrams</w:t>
      </w:r>
    </w:p>
    <w:p w:rsidR="0A3259A2" w:rsidP="0A3259A2" w:rsidRDefault="0A3259A2" w14:paraId="0D9555D1" w14:textId="5D7D2FCA">
      <w:pPr>
        <w:pStyle w:val="Normal"/>
        <w:ind w:firstLine="720"/>
      </w:pPr>
      <w:r>
        <w:drawing>
          <wp:inline wp14:editId="0885FC70" wp14:anchorId="7D66753B">
            <wp:extent cx="4572000" cy="4162425"/>
            <wp:effectExtent l="0" t="0" r="0" b="0"/>
            <wp:docPr id="769463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fd9b10c99f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47E9" w:rsidR="008C4393" w:rsidSect="008C4393">
      <w:headerReference w:type="default" r:id="rId8"/>
      <w:footerReference w:type="default" r:id="rId9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709E3" w:rsidRDefault="00C709E3" w14:paraId="34CE0A4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709E3" w:rsidRDefault="00C709E3" w14:paraId="62EBF3C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3162"/>
      <w:gridCol w:w="3162"/>
      <w:gridCol w:w="3162"/>
    </w:tblGrid>
    <w:tr xmlns:wp14="http://schemas.microsoft.com/office/word/2010/wordml" w:rsidR="008C4393" w14:paraId="5E2ED79E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 w14:paraId="5997CC1D" wp14:textId="7777777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14:paraId="38427972" wp14:textId="77777777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D02EB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 w14:paraId="7E3E7FAC" wp14:textId="77777777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8C4393" w:rsidRDefault="008C4393" w14:paraId="110FFD37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709E3" w:rsidRDefault="00C709E3" w14:paraId="6D98A12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709E3" w:rsidRDefault="00C709E3" w14:paraId="2946DB82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C4393" w:rsidRDefault="008C4393" w14:paraId="3CF2D8B6" wp14:textId="77777777">
    <w:pPr>
      <w:rPr>
        <w:sz w:val="24"/>
      </w:rPr>
    </w:pPr>
  </w:p>
  <w:p xmlns:wp14="http://schemas.microsoft.com/office/word/2010/wordml" w:rsidR="008C4393" w:rsidRDefault="008C4393" w14:paraId="0FB78278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8C4393" w:rsidRDefault="0056530F" w14:paraId="7A64B233" wp14:textId="77777777">
    <w:pPr>
      <w:pBdr>
        <w:bottom w:val="single" w:color="auto" w:sz="6" w:space="1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4741B">
        <w:rPr>
          <w:rFonts w:ascii="Arial" w:hAnsi="Arial"/>
          <w:b/>
          <w:sz w:val="36"/>
        </w:rPr>
        <w:t>Student</w:t>
      </w:r>
      <w:r w:rsidR="000916B9">
        <w:rPr>
          <w:rFonts w:ascii="Arial" w:hAnsi="Arial"/>
          <w:b/>
          <w:sz w:val="36"/>
        </w:rPr>
        <w:t xml:space="preserve"> Name&gt;</w:t>
      </w:r>
    </w:fldSimple>
  </w:p>
  <w:p xmlns:wp14="http://schemas.microsoft.com/office/word/2010/wordml" w:rsidR="0004741B" w:rsidP="0004741B" w:rsidRDefault="0056530F" w14:paraId="7DC2D846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&lt;Group Number&gt;</w:t>
      </w:r>
    </w:fldSimple>
  </w:p>
  <w:p xmlns:wp14="http://schemas.microsoft.com/office/word/2010/wordml" w:rsidR="008C4393" w:rsidRDefault="008C4393" w14:paraId="1FC39945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8C4393" w:rsidRDefault="008C4393" w14:paraId="0562CB0E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3179"/>
    </w:tblGrid>
    <w:tr xmlns:wp14="http://schemas.microsoft.com/office/word/2010/wordml" w:rsidR="008C4393" w14:paraId="6E70A502" wp14:textId="77777777">
      <w:tc>
        <w:tcPr>
          <w:tcW w:w="6379" w:type="dxa"/>
        </w:tcPr>
        <w:p w:rsidR="008C4393" w:rsidRDefault="0056530F" w14:paraId="0E245967" wp14:textId="77777777">
          <w:fldSimple w:instr="subject  \* Mergeformat ">
            <w:r w:rsidR="000916B9">
              <w:t>&lt;Project Name&gt;</w:t>
            </w:r>
          </w:fldSimple>
        </w:p>
      </w:tc>
      <w:tc>
        <w:tcPr>
          <w:tcW w:w="3179" w:type="dxa"/>
        </w:tcPr>
        <w:p w:rsidR="008C4393" w:rsidRDefault="00570E86" w14:paraId="4D624A25" wp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xmlns:wp14="http://schemas.microsoft.com/office/word/2010/wordml" w:rsidR="008C4393" w14:paraId="240C0CC9" wp14:textId="77777777">
      <w:tc>
        <w:tcPr>
          <w:tcW w:w="6379" w:type="dxa"/>
        </w:tcPr>
        <w:p w:rsidR="008C4393" w:rsidRDefault="00FF4087" w14:paraId="2E394149" wp14:textId="7777777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14:paraId="3897ACCA" wp14:textId="77777777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xmlns:wp14="http://schemas.microsoft.com/office/word/2010/wordml" w:rsidR="008C4393" w14:paraId="023C68CD" wp14:textId="77777777">
      <w:tc>
        <w:tcPr>
          <w:tcW w:w="9558" w:type="dxa"/>
          <w:gridSpan w:val="2"/>
        </w:tcPr>
        <w:p w:rsidR="008C4393" w:rsidRDefault="00570E86" w14:paraId="16E0C6D8" wp14:textId="77777777">
          <w:r>
            <w:t>&lt;document identifier&gt;</w:t>
          </w:r>
        </w:p>
      </w:tc>
    </w:tr>
  </w:tbl>
  <w:p xmlns:wp14="http://schemas.microsoft.com/office/word/2010/wordml" w:rsidR="008C4393" w:rsidRDefault="008C4393" w14:paraId="3461D779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  <w:rsid w:val="0A325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2BDAD8B8"/>
  <w15:docId w15:val="{d7902909-8c86-47ba-ae7f-fa8b35998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styleId="Paragraph3" w:customStyle="1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styleId="Bullet1" w:customStyle="1">
    <w:name w:val="Bullet1"/>
    <w:basedOn w:val="Normal"/>
    <w:rsid w:val="008C4393"/>
    <w:pPr>
      <w:ind w:left="720" w:hanging="432"/>
    </w:pPr>
  </w:style>
  <w:style w:type="paragraph" w:styleId="Bullet2" w:customStyle="1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c8fd9b10c99f43b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Use-Case Specification: &lt;Use-Case Name&gt;</dc:title>
  <dc:subject>&lt;Project Name&gt;</dc:subject>
  <dc:creator>Cristina</dc:creator>
  <keywords/>
  <dc:description/>
  <lastModifiedBy>Alexandru Jurj</lastModifiedBy>
  <revision>5</revision>
  <dcterms:created xsi:type="dcterms:W3CDTF">2010-02-24T09:14:00.0000000Z</dcterms:created>
  <dcterms:modified xsi:type="dcterms:W3CDTF">2019-04-03T12:44:56.3745356Z</dcterms:modified>
</coreProperties>
</file>